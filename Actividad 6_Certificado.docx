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4C17" w14:textId="77777777" w:rsidR="002E135D" w:rsidRPr="002870E8" w:rsidRDefault="009C1CEC" w:rsidP="000971C0">
      <w:pPr>
        <w:spacing w:before="0"/>
      </w:pPr>
      <w:r w:rsidRPr="002870E8">
        <w:rPr>
          <w:noProof/>
          <w:lang w:bidi="es-ES"/>
        </w:rPr>
        <w:drawing>
          <wp:anchor distT="0" distB="0" distL="114300" distR="114300" simplePos="0" relativeHeight="251658241" behindDoc="1" locked="1" layoutInCell="1" allowOverlap="1" wp14:anchorId="528B6BFE" wp14:editId="49BAC2AB">
            <wp:simplePos x="0" y="0"/>
            <wp:positionH relativeFrom="margin">
              <wp:posOffset>3303270</wp:posOffset>
            </wp:positionH>
            <wp:positionV relativeFrom="page">
              <wp:posOffset>1156970</wp:posOffset>
            </wp:positionV>
            <wp:extent cx="3660775" cy="589915"/>
            <wp:effectExtent l="0" t="0" r="0" b="635"/>
            <wp:wrapNone/>
            <wp:docPr id="1" name="Gráfico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1CCAFA55" wp14:editId="31F24B0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5750" b="285750"/>
                <wp:wrapNone/>
                <wp:docPr id="16" name="Rectá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0C949336" id="Rectángulo 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" filled="f" strokecolor="#f3a7a2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1311"/>
        <w:gridCol w:w="5240"/>
        <w:gridCol w:w="3023"/>
        <w:gridCol w:w="5240"/>
        <w:gridCol w:w="1310"/>
      </w:tblGrid>
      <w:tr w:rsidR="007D2D09" w:rsidRPr="00794A59" w14:paraId="3AD6D3E6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6A46D7EF" w14:textId="16756790" w:rsidR="002E135D" w:rsidRPr="00794A59" w:rsidRDefault="005B0B57" w:rsidP="00794A59">
            <w:pPr>
              <w:pStyle w:val="Ttulosuperior"/>
            </w:pPr>
            <w:r>
              <w:t>El mejor alumno</w:t>
            </w:r>
          </w:p>
        </w:tc>
      </w:tr>
      <w:tr w:rsidR="00794A59" w:rsidRPr="00794A59" w14:paraId="3C7CD894" w14:textId="77777777" w:rsidTr="004E20C0">
        <w:trPr>
          <w:trHeight w:val="3060"/>
        </w:trPr>
        <w:tc>
          <w:tcPr>
            <w:tcW w:w="14400" w:type="dxa"/>
            <w:gridSpan w:val="5"/>
            <w:vAlign w:val="center"/>
          </w:tcPr>
          <w:p w14:paraId="5E8C03DB" w14:textId="737B3112" w:rsidR="00B51FB4" w:rsidRPr="00794A59" w:rsidRDefault="005B0B57" w:rsidP="004E20C0">
            <w:pPr>
              <w:pStyle w:val="Textodegradado"/>
            </w:pPr>
            <w:r>
              <w:t xml:space="preserve">De la </w:t>
            </w:r>
            <w:proofErr w:type="spellStart"/>
            <w:r>
              <w:t>Voca</w:t>
            </w:r>
            <w:proofErr w:type="spellEnd"/>
            <w:r>
              <w:t xml:space="preserve"> 3</w:t>
            </w:r>
          </w:p>
        </w:tc>
      </w:tr>
      <w:tr w:rsidR="007D2D09" w:rsidRPr="002870E8" w14:paraId="78D2EC98" w14:textId="77777777" w:rsidTr="000971C0">
        <w:trPr>
          <w:trHeight w:val="729"/>
        </w:trPr>
        <w:tc>
          <w:tcPr>
            <w:tcW w:w="14400" w:type="dxa"/>
            <w:gridSpan w:val="5"/>
          </w:tcPr>
          <w:p w14:paraId="1C8D6E73" w14:textId="77777777" w:rsidR="002E135D" w:rsidRPr="002870E8" w:rsidRDefault="004721E8" w:rsidP="002870E8">
            <w:sdt>
              <w:sdtPr>
                <w:id w:val="-1443455048"/>
                <w:placeholder>
                  <w:docPart w:val="3A9295AAEC9E4C888891B561DA95FC4D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7D2D09" w:rsidRPr="00794A59" w14:paraId="6E1F1331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4ECB739C" w14:textId="125120FA" w:rsidR="002E135D" w:rsidRPr="00794A59" w:rsidRDefault="005B0B57" w:rsidP="00794A59">
            <w:pPr>
              <w:pStyle w:val="Nombre"/>
            </w:pPr>
            <w:r>
              <w:t xml:space="preserve">Rodríguez Duran Cesar </w:t>
            </w:r>
          </w:p>
        </w:tc>
      </w:tr>
      <w:tr w:rsidR="00D16F2A" w:rsidRPr="002870E8" w14:paraId="08F11214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393031BE" w14:textId="4C83AC0F" w:rsidR="00D16F2A" w:rsidRPr="002870E8" w:rsidRDefault="005B0B57" w:rsidP="002870E8">
            <w:r>
              <w:t xml:space="preserve">En reconocimiento por ser el mejor alumno de </w:t>
            </w:r>
            <w:proofErr w:type="spellStart"/>
            <w:r>
              <w:t>Voca</w:t>
            </w:r>
            <w:proofErr w:type="spellEnd"/>
            <w:r>
              <w:t xml:space="preserve"> 3</w:t>
            </w:r>
          </w:p>
        </w:tc>
      </w:tr>
      <w:tr w:rsidR="007D2D09" w:rsidRPr="007D2D09" w14:paraId="28299869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234F4AC1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33F39E83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bidi="es-ES"/>
              </w:rPr>
              <w:drawing>
                <wp:inline distT="0" distB="0" distL="0" distR="0" wp14:anchorId="3735DFBB" wp14:editId="28D4D0A4">
                  <wp:extent cx="2121877" cy="304800"/>
                  <wp:effectExtent l="0" t="0" r="0" b="0"/>
                  <wp:docPr id="5" name="Gráfico 5" descr="Fi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Firma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2414DD9C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4F86713A" w14:textId="416DEECD" w:rsidR="00513B92" w:rsidRPr="00794A59" w:rsidRDefault="005B0B57" w:rsidP="00A6153A">
            <w:pPr>
              <w:pStyle w:val="Fecha"/>
            </w:pPr>
            <w:r>
              <w:t>17/09/2025</w:t>
            </w:r>
          </w:p>
        </w:tc>
        <w:tc>
          <w:tcPr>
            <w:tcW w:w="1170" w:type="dxa"/>
            <w:vMerge w:val="restart"/>
          </w:tcPr>
          <w:p w14:paraId="73B2A9D0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16003E0D" w14:textId="77777777" w:rsidTr="00794A59">
        <w:trPr>
          <w:trHeight w:val="576"/>
        </w:trPr>
        <w:tc>
          <w:tcPr>
            <w:tcW w:w="1170" w:type="dxa"/>
            <w:vMerge/>
          </w:tcPr>
          <w:p w14:paraId="5EC8B3C2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54A4FB7B" w14:textId="0B953D5D" w:rsidR="000D4898" w:rsidRPr="002870E8" w:rsidRDefault="005B0B57" w:rsidP="002870E8">
            <w:r>
              <w:t>Director Alexis Espinoza</w:t>
            </w:r>
          </w:p>
        </w:tc>
        <w:tc>
          <w:tcPr>
            <w:tcW w:w="2700" w:type="dxa"/>
            <w:vMerge/>
          </w:tcPr>
          <w:p w14:paraId="58508E00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25647A8E" w14:textId="77777777" w:rsidR="00513B92" w:rsidRPr="002870E8" w:rsidRDefault="004721E8" w:rsidP="002870E8">
            <w:sdt>
              <w:sdtPr>
                <w:id w:val="-1984847427"/>
                <w:placeholder>
                  <w:docPart w:val="AE02D77C47104AD9B341EE17B3EC82DA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170" w:type="dxa"/>
            <w:vMerge/>
          </w:tcPr>
          <w:p w14:paraId="1ABE6A49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22592FCC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8D35A7">
      <w:pgSz w:w="16838" w:h="11906" w:orient="landscape" w:code="9"/>
      <w:pgMar w:top="227" w:right="357" w:bottom="227" w:left="357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834A" w14:textId="77777777" w:rsidR="004721E8" w:rsidRDefault="004721E8" w:rsidP="0063337F">
      <w:r>
        <w:separator/>
      </w:r>
    </w:p>
  </w:endnote>
  <w:endnote w:type="continuationSeparator" w:id="0">
    <w:p w14:paraId="6C9A8976" w14:textId="77777777" w:rsidR="004721E8" w:rsidRDefault="004721E8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9E4D" w14:textId="77777777" w:rsidR="004721E8" w:rsidRDefault="004721E8" w:rsidP="0063337F">
      <w:r>
        <w:separator/>
      </w:r>
    </w:p>
  </w:footnote>
  <w:footnote w:type="continuationSeparator" w:id="0">
    <w:p w14:paraId="53DEE307" w14:textId="77777777" w:rsidR="004721E8" w:rsidRDefault="004721E8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57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222F"/>
    <w:rsid w:val="003C442B"/>
    <w:rsid w:val="003D3BA0"/>
    <w:rsid w:val="003E089A"/>
    <w:rsid w:val="003F1E9F"/>
    <w:rsid w:val="0045039F"/>
    <w:rsid w:val="004721E8"/>
    <w:rsid w:val="00490EB0"/>
    <w:rsid w:val="004B27B6"/>
    <w:rsid w:val="004E20C0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0B57"/>
    <w:rsid w:val="005B4033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D35A7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5264E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64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cha">
    <w:name w:val="Date"/>
    <w:basedOn w:val="Normal"/>
    <w:next w:val="Normal"/>
    <w:link w:val="FechaC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FechaCar">
    <w:name w:val="Fecha Car"/>
    <w:basedOn w:val="Fuentedeprrafopredeter"/>
    <w:link w:val="Fecha"/>
    <w:uiPriority w:val="99"/>
    <w:rsid w:val="00C73345"/>
    <w:rPr>
      <w:color w:val="2A82C1" w:themeColor="accent5"/>
      <w:sz w:val="40"/>
    </w:rPr>
  </w:style>
  <w:style w:type="paragraph" w:styleId="Encabezado">
    <w:name w:val="header"/>
    <w:basedOn w:val="Normal"/>
    <w:link w:val="EncabezadoC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degradado">
    <w:name w:val="Texto degradado"/>
    <w:basedOn w:val="Normal"/>
    <w:next w:val="Normal"/>
    <w:link w:val="Carcterdetextodegradado"/>
    <w:uiPriority w:val="99"/>
    <w:qFormat/>
    <w:rsid w:val="008D35A7"/>
    <w:pPr>
      <w:spacing w:before="0"/>
    </w:pPr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bre">
    <w:name w:val="Nombr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cterdetextodegradado">
    <w:name w:val="Carácter de texto degradado"/>
    <w:basedOn w:val="Fuentedeprrafopredeter"/>
    <w:link w:val="Textodegradado"/>
    <w:uiPriority w:val="99"/>
    <w:rsid w:val="008D35A7"/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elmarcadordeposicin">
    <w:name w:val="Placeholder Text"/>
    <w:basedOn w:val="Fuentedeprrafopredeter"/>
    <w:uiPriority w:val="99"/>
    <w:semiHidden/>
    <w:rsid w:val="00794A59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63337F"/>
  </w:style>
  <w:style w:type="paragraph" w:styleId="Piedepgina">
    <w:name w:val="footer"/>
    <w:basedOn w:val="Normal"/>
    <w:link w:val="PiedepginaC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ertificado%20de%20premio%20al%20mejor%20del%20mun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9295AAEC9E4C888891B561DA95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2BD3B-FD2F-47DD-ABC1-6C58433ED829}"/>
      </w:docPartPr>
      <w:docPartBody>
        <w:p w:rsidR="00000000" w:rsidRDefault="009714CC">
          <w:pPr>
            <w:pStyle w:val="3A9295AAEC9E4C888891B561DA95FC4D"/>
          </w:pPr>
          <w:r w:rsidRPr="002870E8">
            <w:rPr>
              <w:lang w:bidi="es-ES"/>
            </w:rPr>
            <w:t>Este certificado se otorga a</w:t>
          </w:r>
        </w:p>
      </w:docPartBody>
    </w:docPart>
    <w:docPart>
      <w:docPartPr>
        <w:name w:val="AE02D77C47104AD9B341EE17B3EC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32F0A-2BDD-4BC0-8F03-A62018E71BC5}"/>
      </w:docPartPr>
      <w:docPartBody>
        <w:p w:rsidR="00000000" w:rsidRDefault="009714CC">
          <w:pPr>
            <w:pStyle w:val="AE02D77C47104AD9B341EE17B3EC82DA"/>
          </w:pPr>
          <w:r w:rsidRPr="002870E8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CC"/>
    <w:rsid w:val="0097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166616BC164EF7ABCF1E9D4686ABC8">
    <w:name w:val="05166616BC164EF7ABCF1E9D4686ABC8"/>
  </w:style>
  <w:style w:type="paragraph" w:customStyle="1" w:styleId="A79EF15697814C44B9C211C96752EABC">
    <w:name w:val="A79EF15697814C44B9C211C96752EABC"/>
  </w:style>
  <w:style w:type="paragraph" w:customStyle="1" w:styleId="3A9295AAEC9E4C888891B561DA95FC4D">
    <w:name w:val="3A9295AAEC9E4C888891B561DA95FC4D"/>
  </w:style>
  <w:style w:type="paragraph" w:customStyle="1" w:styleId="BDE0F636987840688A4A8BE35BD3E247">
    <w:name w:val="BDE0F636987840688A4A8BE35BD3E247"/>
  </w:style>
  <w:style w:type="paragraph" w:customStyle="1" w:styleId="49A1AD5742F948D28DA5922DA931C5D7">
    <w:name w:val="49A1AD5742F948D28DA5922DA931C5D7"/>
  </w:style>
  <w:style w:type="paragraph" w:customStyle="1" w:styleId="BAFA0580399F469DA742224CE870FAC3">
    <w:name w:val="BAFA0580399F469DA742224CE870FAC3"/>
  </w:style>
  <w:style w:type="paragraph" w:customStyle="1" w:styleId="B4CC81D6DA0C4BF195F7BCC85117929D">
    <w:name w:val="B4CC81D6DA0C4BF195F7BCC85117929D"/>
  </w:style>
  <w:style w:type="paragraph" w:customStyle="1" w:styleId="AE02D77C47104AD9B341EE17B3EC82DA">
    <w:name w:val="AE02D77C47104AD9B341EE17B3EC8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premio al mejor del mundo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2025-09-17T16:14:00Z</dcterms:created>
  <dcterms:modified xsi:type="dcterms:W3CDTF">2025-09-17T16:20:00Z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